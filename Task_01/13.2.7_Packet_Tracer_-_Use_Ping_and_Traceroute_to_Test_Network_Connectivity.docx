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7B421F" w:rsidRDefault="0084725A" w:rsidP="0028120D">
            <w:pPr>
              <w:pStyle w:val="TableHeading"/>
            </w:pPr>
            <w:r w:rsidRPr="007B421F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7B421F" w:rsidRDefault="0084725A" w:rsidP="0028120D">
            <w:pPr>
              <w:pStyle w:val="TableHeading"/>
              <w:rPr>
                <w:rFonts w:cs="Arial"/>
                <w:sz w:val="22"/>
              </w:rPr>
            </w:pPr>
            <w:r w:rsidRPr="007B421F">
              <w:rPr>
                <w:rFonts w:cs="Arial"/>
                <w:sz w:val="22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7B421F" w:rsidRDefault="0084725A" w:rsidP="0084725A">
            <w:pPr>
              <w:pStyle w:val="TableHeading"/>
              <w:rPr>
                <w:rFonts w:cs="Arial"/>
                <w:sz w:val="22"/>
              </w:rPr>
            </w:pPr>
            <w:r w:rsidRPr="007B421F">
              <w:rPr>
                <w:rFonts w:cs="Arial"/>
                <w:sz w:val="22"/>
              </w:rP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7B421F" w:rsidRDefault="0084725A" w:rsidP="0028120D">
            <w:pPr>
              <w:pStyle w:val="TableHeading"/>
              <w:rPr>
                <w:rFonts w:cs="Arial"/>
                <w:sz w:val="22"/>
              </w:rPr>
            </w:pPr>
            <w:r w:rsidRPr="007B421F">
              <w:rPr>
                <w:rFonts w:cs="Arial"/>
                <w:sz w:val="22"/>
              </w:rPr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Pr="007B421F" w:rsidRDefault="0084725A" w:rsidP="0028120D">
            <w:pPr>
              <w:pStyle w:val="TableText"/>
            </w:pPr>
            <w:r w:rsidRPr="007B421F"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7B421F" w:rsidRDefault="0084725A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7B421F" w:rsidRDefault="0084725A" w:rsidP="0028120D">
            <w:pPr>
              <w:pStyle w:val="TableText"/>
              <w:rPr>
                <w:rFonts w:cs="Arial"/>
                <w:i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2001:</w:t>
            </w:r>
            <w:r w:rsidR="00F8290F" w:rsidRPr="007B421F">
              <w:rPr>
                <w:rFonts w:cs="Arial"/>
                <w:sz w:val="22"/>
                <w:szCs w:val="22"/>
              </w:rPr>
              <w:t>db</w:t>
            </w:r>
            <w:r w:rsidRPr="007B421F">
              <w:rPr>
                <w:rFonts w:cs="Arial"/>
                <w:sz w:val="22"/>
                <w:szCs w:val="22"/>
              </w:rP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Pr="007B421F" w:rsidRDefault="0084725A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7B421F" w:rsidRDefault="00E31A44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7B421F" w:rsidRDefault="00E31A44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7B421F" w:rsidRDefault="0084725A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B421F" w:rsidRDefault="0084725A" w:rsidP="0099599E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B421F" w:rsidRDefault="0084725A" w:rsidP="0028120D">
            <w:pPr>
              <w:pStyle w:val="TableText"/>
              <w:rPr>
                <w:rFonts w:cs="Arial"/>
                <w:i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2001:</w:t>
            </w:r>
            <w:r w:rsidR="00F8290F" w:rsidRPr="007B421F">
              <w:rPr>
                <w:rFonts w:cs="Arial"/>
                <w:sz w:val="22"/>
                <w:szCs w:val="22"/>
              </w:rPr>
              <w:t>db</w:t>
            </w:r>
            <w:r w:rsidRPr="007B421F">
              <w:rPr>
                <w:rFonts w:cs="Arial"/>
                <w:sz w:val="22"/>
                <w:szCs w:val="22"/>
              </w:rP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Pr="007B421F" w:rsidRDefault="0084725A" w:rsidP="0084725A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7B421F" w:rsidRDefault="0084725A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Pr="007B421F" w:rsidRDefault="0084725A" w:rsidP="0099599E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B421F" w:rsidRDefault="00F8290F" w:rsidP="0028120D">
            <w:pPr>
              <w:pStyle w:val="TableText"/>
              <w:rPr>
                <w:rFonts w:cs="Arial"/>
                <w:i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fe</w:t>
            </w:r>
            <w:r w:rsidR="0084725A" w:rsidRPr="007B421F">
              <w:rPr>
                <w:rFonts w:cs="Arial"/>
                <w:sz w:val="22"/>
                <w:szCs w:val="22"/>
              </w:rPr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Pr="007B421F" w:rsidRDefault="0084725A" w:rsidP="0084725A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Pr="007B421F" w:rsidRDefault="00E31A44" w:rsidP="0028120D">
            <w:pPr>
              <w:pStyle w:val="TableText"/>
            </w:pPr>
            <w:r w:rsidRPr="007B421F"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B421F" w:rsidRDefault="0084725A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B421F" w:rsidRDefault="0084725A" w:rsidP="0099599E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B421F" w:rsidRDefault="0084725A" w:rsidP="0028120D">
            <w:pPr>
              <w:pStyle w:val="TableText"/>
              <w:rPr>
                <w:rFonts w:cs="Arial"/>
                <w:i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2001:</w:t>
            </w:r>
            <w:r w:rsidR="00F8290F" w:rsidRPr="007B421F">
              <w:rPr>
                <w:rFonts w:cs="Arial"/>
                <w:sz w:val="22"/>
                <w:szCs w:val="22"/>
              </w:rPr>
              <w:t>db</w:t>
            </w:r>
            <w:r w:rsidRPr="007B421F">
              <w:rPr>
                <w:rFonts w:cs="Arial"/>
                <w:sz w:val="22"/>
                <w:szCs w:val="22"/>
              </w:rPr>
              <w:t>8:1:2::1/64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Pr="007B421F" w:rsidRDefault="0084725A" w:rsidP="0084725A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B421F" w:rsidRDefault="00E31A44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B421F" w:rsidRDefault="0084725A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B421F" w:rsidRDefault="0084725A" w:rsidP="0099599E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B421F" w:rsidRDefault="0084725A" w:rsidP="0028120D">
            <w:pPr>
              <w:pStyle w:val="TableText"/>
              <w:rPr>
                <w:rFonts w:cs="Arial"/>
                <w:i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2001:</w:t>
            </w:r>
            <w:r w:rsidR="00F8290F" w:rsidRPr="007B421F">
              <w:rPr>
                <w:rFonts w:cs="Arial"/>
                <w:sz w:val="22"/>
                <w:szCs w:val="22"/>
              </w:rPr>
              <w:t>db</w:t>
            </w:r>
            <w:r w:rsidRPr="007B421F">
              <w:rPr>
                <w:rFonts w:cs="Arial"/>
                <w:sz w:val="22"/>
                <w:szCs w:val="22"/>
              </w:rPr>
              <w:t>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Pr="007B421F" w:rsidRDefault="0084725A" w:rsidP="0084725A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B421F" w:rsidRDefault="0084725A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Pr="007B421F" w:rsidRDefault="0084725A" w:rsidP="0099599E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B421F" w:rsidRDefault="00F8290F" w:rsidP="0028120D">
            <w:pPr>
              <w:pStyle w:val="TableText"/>
              <w:rPr>
                <w:rFonts w:cs="Arial"/>
                <w:i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fe</w:t>
            </w:r>
            <w:r w:rsidR="0084725A" w:rsidRPr="007B421F">
              <w:rPr>
                <w:rFonts w:cs="Arial"/>
                <w:sz w:val="22"/>
                <w:szCs w:val="22"/>
              </w:rPr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Pr="007B421F" w:rsidRDefault="0084725A" w:rsidP="0084725A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Pr="007B421F" w:rsidRDefault="0084725A" w:rsidP="0028120D">
            <w:pPr>
              <w:pStyle w:val="TableText"/>
            </w:pPr>
            <w:r w:rsidRPr="007B421F"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7B421F" w:rsidRDefault="0084725A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B421F" w:rsidRDefault="0084725A" w:rsidP="0028120D">
            <w:pPr>
              <w:pStyle w:val="TableText"/>
              <w:rPr>
                <w:rFonts w:cs="Arial"/>
                <w:i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2001:</w:t>
            </w:r>
            <w:r w:rsidR="00F8290F" w:rsidRPr="007B421F">
              <w:rPr>
                <w:rFonts w:cs="Arial"/>
                <w:sz w:val="22"/>
                <w:szCs w:val="22"/>
              </w:rPr>
              <w:t>db</w:t>
            </w:r>
            <w:r w:rsidRPr="007B421F">
              <w:rPr>
                <w:rFonts w:cs="Arial"/>
                <w:sz w:val="22"/>
                <w:szCs w:val="22"/>
              </w:rPr>
              <w:t>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Pr="007B421F" w:rsidRDefault="0084725A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B421F" w:rsidRDefault="00E31A44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B421F" w:rsidRDefault="00E31A44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Pr="007B421F" w:rsidRDefault="00E31A44" w:rsidP="0028120D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B421F" w:rsidRDefault="0084725A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B421F" w:rsidRDefault="0084725A" w:rsidP="0099599E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24D81FB8" w:rsidR="0084725A" w:rsidRPr="007B421F" w:rsidRDefault="0084725A" w:rsidP="0028120D">
            <w:pPr>
              <w:pStyle w:val="TableText"/>
              <w:rPr>
                <w:rFonts w:cs="Arial"/>
                <w:i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2001:</w:t>
            </w:r>
            <w:r w:rsidR="004B4380">
              <w:rPr>
                <w:rFonts w:cs="Arial"/>
                <w:sz w:val="22"/>
                <w:szCs w:val="22"/>
              </w:rPr>
              <w:t>DB</w:t>
            </w:r>
            <w:r w:rsidRPr="007B421F">
              <w:rPr>
                <w:rFonts w:cs="Arial"/>
                <w:sz w:val="22"/>
                <w:szCs w:val="22"/>
              </w:rPr>
              <w:t>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Pr="007B421F" w:rsidRDefault="0084725A" w:rsidP="0084725A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B421F" w:rsidRDefault="0084725A" w:rsidP="0099599E">
            <w:pPr>
              <w:pStyle w:val="ConfigWindow"/>
              <w:rPr>
                <w:color w:val="auto"/>
              </w:rPr>
            </w:pPr>
            <w:r w:rsidRPr="007B421F">
              <w:rPr>
                <w:color w:val="auto"/>
              </w:rP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Pr="007B421F" w:rsidRDefault="0084725A" w:rsidP="0099599E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B421F" w:rsidRDefault="00F8290F" w:rsidP="0028120D">
            <w:pPr>
              <w:pStyle w:val="TableText"/>
              <w:rPr>
                <w:rFonts w:cs="Arial"/>
                <w:i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fe</w:t>
            </w:r>
            <w:r w:rsidR="0084725A" w:rsidRPr="007B421F">
              <w:rPr>
                <w:rFonts w:cs="Arial"/>
                <w:sz w:val="22"/>
                <w:szCs w:val="22"/>
              </w:rPr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Pr="007B421F" w:rsidRDefault="0084725A" w:rsidP="0084725A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color w:val="auto"/>
                <w:sz w:val="22"/>
                <w:szCs w:val="22"/>
              </w:rP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7B421F" w:rsidRDefault="002E0346" w:rsidP="002E0346">
            <w:pPr>
              <w:pStyle w:val="TableText"/>
            </w:pPr>
            <w:r w:rsidRPr="007B421F"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7B421F" w:rsidRDefault="002E0346" w:rsidP="002E0346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146EDEC8" w:rsidR="002E0346" w:rsidRPr="007B421F" w:rsidRDefault="00AC3292" w:rsidP="005939AB">
            <w:pPr>
              <w:pStyle w:val="ConfigWindow"/>
              <w:rPr>
                <w:rFonts w:cs="Arial"/>
                <w:i w:val="0"/>
                <w:iCs/>
                <w:color w:val="auto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B421F">
              <w:rPr>
                <w:rFonts w:cs="Arial"/>
                <w:i w:val="0"/>
                <w:iCs/>
                <w:color w:val="auto"/>
                <w:sz w:val="22"/>
                <w:szCs w:val="2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10.10.1.9</w:t>
            </w:r>
            <w:r w:rsidR="007A78BB">
              <w:rPr>
                <w:rFonts w:cs="Arial"/>
                <w:i w:val="0"/>
                <w:iCs/>
                <w:color w:val="auto"/>
                <w:sz w:val="22"/>
                <w:szCs w:val="2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3BA30149" w:rsidR="002E0346" w:rsidRPr="007B421F" w:rsidRDefault="00AC3292" w:rsidP="005939AB">
            <w:pPr>
              <w:pStyle w:val="ConfigWindow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i w:val="0"/>
                <w:iCs/>
                <w:color w:val="auto"/>
                <w:sz w:val="22"/>
                <w:szCs w:val="22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15DED970" w:rsidR="002E0346" w:rsidRPr="007B421F" w:rsidRDefault="007B421F" w:rsidP="005939AB">
            <w:pPr>
              <w:pStyle w:val="ConfigWindow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Pr="007B421F" w:rsidRDefault="002E0346" w:rsidP="002E0346">
            <w:pPr>
              <w:pStyle w:val="TableText"/>
            </w:pPr>
            <w:r w:rsidRPr="007B421F"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7B421F" w:rsidRDefault="002E0346" w:rsidP="002E0346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56D5B67C" w:rsidR="002E0346" w:rsidRPr="007B421F" w:rsidRDefault="00511C47" w:rsidP="005939AB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2001:DB8:1:1:</w:t>
            </w:r>
            <w:r w:rsidR="005037C3">
              <w:rPr>
                <w:rFonts w:cs="Arial"/>
                <w:color w:val="auto"/>
                <w:sz w:val="22"/>
                <w:szCs w:val="22"/>
              </w:rPr>
              <w:t>:</w:t>
            </w:r>
            <w:r>
              <w:rPr>
                <w:rFonts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3503E4ED" w:rsidR="002E0346" w:rsidRPr="007B421F" w:rsidRDefault="00511C47" w:rsidP="005939AB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7B421F" w:rsidRDefault="002E0346" w:rsidP="002E0346">
            <w:pPr>
              <w:pStyle w:val="TableText"/>
            </w:pPr>
            <w:r w:rsidRPr="007B421F"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Pr="007B421F" w:rsidRDefault="002E0346" w:rsidP="002E0346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7783CEDA" w:rsidR="002E0346" w:rsidRPr="007B421F" w:rsidRDefault="00AC3292" w:rsidP="005939AB">
            <w:pPr>
              <w:pStyle w:val="ConfigWindow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i w:val="0"/>
                <w:iCs/>
                <w:color w:val="auto"/>
                <w:sz w:val="22"/>
                <w:szCs w:val="22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0F320C73" w:rsidR="002E0346" w:rsidRPr="007B421F" w:rsidRDefault="00AC3292" w:rsidP="005939AB">
            <w:pPr>
              <w:pStyle w:val="ConfigWindow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 w:rsidRPr="007B421F">
              <w:rPr>
                <w:rFonts w:cs="Arial"/>
                <w:i w:val="0"/>
                <w:iCs/>
                <w:color w:val="auto"/>
                <w:sz w:val="22"/>
                <w:szCs w:val="22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5D87567F" w:rsidR="002E0346" w:rsidRPr="007B421F" w:rsidRDefault="007B421F" w:rsidP="005939AB">
            <w:pPr>
              <w:pStyle w:val="ConfigWindow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Pr="007B421F" w:rsidRDefault="002E0346" w:rsidP="002E0346">
            <w:pPr>
              <w:pStyle w:val="TableText"/>
            </w:pPr>
            <w:r w:rsidRPr="007B421F"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Pr="007B421F" w:rsidRDefault="002E0346" w:rsidP="002E0346">
            <w:pPr>
              <w:pStyle w:val="TableText"/>
              <w:rPr>
                <w:rFonts w:cs="Arial"/>
                <w:sz w:val="22"/>
                <w:szCs w:val="22"/>
              </w:rPr>
            </w:pPr>
            <w:r w:rsidRPr="007B421F">
              <w:rPr>
                <w:rFonts w:cs="Arial"/>
                <w:sz w:val="22"/>
                <w:szCs w:val="22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78A46C25" w:rsidR="002E0346" w:rsidRPr="007B421F" w:rsidRDefault="005037C3" w:rsidP="005939AB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17A79953" w:rsidR="002E0346" w:rsidRPr="007B421F" w:rsidRDefault="005037C3" w:rsidP="005939AB">
            <w:pPr>
              <w:pStyle w:val="ConfigWindow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069AE207" w14:textId="2570F633" w:rsidR="007A78BB" w:rsidRDefault="00E31A44" w:rsidP="007A78BB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4BFB3418" w14:textId="4F356BE3" w:rsidR="007A78BB" w:rsidRDefault="00E64C8A" w:rsidP="007A78BB">
      <w:pPr>
        <w:pStyle w:val="SubStepAlpha"/>
        <w:numPr>
          <w:ilvl w:val="0"/>
          <w:numId w:val="0"/>
        </w:numPr>
        <w:spacing w:before="0"/>
        <w:ind w:left="720"/>
      </w:pPr>
      <w:proofErr w:type="spellStart"/>
      <w:r>
        <w:t>tracert</w:t>
      </w:r>
      <w:proofErr w:type="spellEnd"/>
      <w:r>
        <w:t xml:space="preserve"> 10.10.1.18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595F8DBE" w14:textId="575CABC7" w:rsidR="007A78BB" w:rsidRDefault="007A78BB" w:rsidP="007A78BB">
      <w:pPr>
        <w:pStyle w:val="BodyTextL50"/>
        <w:spacing w:before="0"/>
      </w:pPr>
      <w:r>
        <w:t>10.10.1.97</w:t>
      </w:r>
    </w:p>
    <w:p w14:paraId="2DA3ECFA" w14:textId="6A258AF9" w:rsidR="0093296A" w:rsidRDefault="0093296A" w:rsidP="007A78BB">
      <w:pPr>
        <w:pStyle w:val="AnswerLineL50"/>
        <w:ind w:left="0"/>
      </w:pPr>
      <w:r>
        <w:t>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6A2F1A13" w14:textId="6EE2F6E4" w:rsidR="007A78BB" w:rsidRDefault="007A78BB" w:rsidP="007A78BB">
      <w:pPr>
        <w:pStyle w:val="SubStepAlpha"/>
        <w:numPr>
          <w:ilvl w:val="0"/>
          <w:numId w:val="0"/>
        </w:numPr>
        <w:spacing w:before="0"/>
        <w:ind w:left="720"/>
      </w:pPr>
      <w:proofErr w:type="spellStart"/>
      <w:r>
        <w:t>tracert</w:t>
      </w:r>
      <w:proofErr w:type="spellEnd"/>
      <w:r>
        <w:t xml:space="preserve">  10.10.1.98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4C2D0E6" w14:textId="3253166D" w:rsidR="007A78BB" w:rsidRDefault="007A78BB" w:rsidP="0093296A">
      <w:pPr>
        <w:pStyle w:val="BodyTextL50"/>
        <w:spacing w:before="0"/>
      </w:pPr>
      <w:r>
        <w:t>10.10.1.</w:t>
      </w:r>
      <w:r w:rsidR="00B508A8">
        <w:t>1</w:t>
      </w:r>
      <w:r>
        <w:t>7</w:t>
      </w: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6FBA1427" w:rsidR="0093296A" w:rsidRDefault="00E31A44" w:rsidP="0093296A">
      <w:pPr>
        <w:pStyle w:val="BodyTextL50"/>
        <w:spacing w:before="0"/>
      </w:pPr>
      <w:r>
        <w:t>What is the other?</w:t>
      </w:r>
    </w:p>
    <w:p w14:paraId="3E46AF48" w14:textId="698A15C6" w:rsidR="00B508A8" w:rsidRDefault="00C020EE" w:rsidP="0093296A">
      <w:pPr>
        <w:pStyle w:val="BodyTextL50"/>
        <w:spacing w:before="0"/>
      </w:pPr>
      <w:r>
        <w:t>10.10.1.6</w:t>
      </w:r>
    </w:p>
    <w:p w14:paraId="7DC9A923" w14:textId="3B8003D3" w:rsidR="0093296A" w:rsidRDefault="0093296A" w:rsidP="00B508A8">
      <w:pPr>
        <w:pStyle w:val="AnswerLineL50"/>
        <w:ind w:left="0"/>
      </w:pPr>
      <w:r>
        <w:t xml:space="preserve">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46905F58" w14:textId="7EB59FFA" w:rsidR="00C020EE" w:rsidRDefault="00C020EE" w:rsidP="0093296A">
      <w:pPr>
        <w:pStyle w:val="BodyTextL50"/>
        <w:spacing w:before="0"/>
      </w:pPr>
      <w:r>
        <w:t>They are: 10.10.1.4/30 and 10.10.1.6/32</w:t>
      </w:r>
    </w:p>
    <w:p w14:paraId="59FA5C83" w14:textId="77777777" w:rsidR="00A24E8A" w:rsidRDefault="00A24E8A" w:rsidP="0093296A">
      <w:pPr>
        <w:pStyle w:val="BodyTextL50"/>
        <w:spacing w:before="0"/>
      </w:pPr>
    </w:p>
    <w:p w14:paraId="2F76D994" w14:textId="353783E3" w:rsidR="00C020EE" w:rsidRDefault="00E31A44" w:rsidP="00C020EE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7246A60" w14:textId="7B11E0BA" w:rsidR="00C020EE" w:rsidRDefault="00C020EE" w:rsidP="00C020EE">
      <w:pPr>
        <w:pStyle w:val="SubStepAlpha"/>
        <w:numPr>
          <w:ilvl w:val="0"/>
          <w:numId w:val="0"/>
        </w:numPr>
        <w:ind w:left="720"/>
      </w:pPr>
      <w:r>
        <w:t>What is the other?</w:t>
      </w:r>
    </w:p>
    <w:p w14:paraId="7EF92FEA" w14:textId="75B5DB44" w:rsidR="00C020EE" w:rsidRDefault="00A24E8A" w:rsidP="00C020EE">
      <w:pPr>
        <w:pStyle w:val="SubStepAlpha"/>
        <w:numPr>
          <w:ilvl w:val="0"/>
          <w:numId w:val="0"/>
        </w:numPr>
        <w:ind w:left="720"/>
      </w:pPr>
      <w:r>
        <w:lastRenderedPageBreak/>
        <w:t>10.10.1.10</w:t>
      </w:r>
    </w:p>
    <w:p w14:paraId="6D81D889" w14:textId="2BF87786" w:rsidR="0093296A" w:rsidRPr="00C020EE" w:rsidRDefault="0093296A" w:rsidP="0093296A">
      <w:pPr>
        <w:pStyle w:val="AnswerLineL50"/>
        <w:rPr>
          <w:b w:val="0"/>
          <w:bCs/>
          <w:i w:val="0"/>
          <w:iCs/>
        </w:rPr>
      </w:pPr>
      <w:r>
        <w:t>T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77777777" w:rsidR="0093296A" w:rsidRDefault="0093296A" w:rsidP="0093296A">
      <w:pPr>
        <w:pStyle w:val="AnswerLineL50"/>
      </w:pPr>
      <w:r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3DB5F90" w14:textId="1A7276BC" w:rsidR="00A24E8A" w:rsidRDefault="00A24E8A" w:rsidP="00290231">
      <w:pPr>
        <w:pStyle w:val="BodyTextL50"/>
        <w:spacing w:before="0"/>
      </w:pPr>
      <w:r>
        <w:t>The error that we found here is that the IP address assigned in the serial 0/0/0 is 10.10.1.5 but after configuring the router, we found that the IP address is 10.10.1.2.</w:t>
      </w:r>
    </w:p>
    <w:p w14:paraId="704A97A3" w14:textId="77777777" w:rsidR="00290231" w:rsidRDefault="00290231" w:rsidP="00290231">
      <w:pPr>
        <w:pStyle w:val="AnswerLineL50"/>
      </w:pPr>
      <w:r>
        <w:t>Type your answers here.</w:t>
      </w:r>
    </w:p>
    <w:p w14:paraId="286A1247" w14:textId="6B4330C6" w:rsidR="00A24E8A" w:rsidRDefault="00E31A44" w:rsidP="00A24E8A">
      <w:pPr>
        <w:pStyle w:val="BodyTextL50"/>
      </w:pPr>
      <w:r>
        <w:t>What solution would you propose to correct the problem?</w:t>
      </w:r>
    </w:p>
    <w:p w14:paraId="7084BF18" w14:textId="226AC411" w:rsidR="00A24E8A" w:rsidRDefault="00A24E8A" w:rsidP="00A24E8A">
      <w:pPr>
        <w:pStyle w:val="BodyTextL50"/>
      </w:pPr>
      <w:r>
        <w:t xml:space="preserve">Answer: So we have to change the IP address from 10.10.1.2 to 10.10.1.5 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51E53CCB" w14:textId="14460942" w:rsidR="002C61A5" w:rsidRDefault="002C61A5" w:rsidP="00290231">
      <w:pPr>
        <w:pStyle w:val="BodyTextL50"/>
        <w:spacing w:before="0"/>
      </w:pPr>
      <w:r>
        <w:t>The problem has been resolved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378FEA7" w14:textId="77777777" w:rsidR="002C61A5" w:rsidRPr="002C61A5" w:rsidRDefault="002C61A5" w:rsidP="002C61A5"/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lastRenderedPageBreak/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5C58413D" w14:textId="68D4B996" w:rsidR="00A9063D" w:rsidRDefault="00A9063D" w:rsidP="00E34EBE">
      <w:pPr>
        <w:pStyle w:val="BodyTextL50"/>
        <w:spacing w:before="0"/>
      </w:pPr>
      <w:r>
        <w:t>2001:DB8:1:3::2</w:t>
      </w:r>
    </w:p>
    <w:p w14:paraId="73571C40" w14:textId="77777777" w:rsidR="00E34EBE" w:rsidRDefault="00E34EBE" w:rsidP="00E34EBE">
      <w:pPr>
        <w:pStyle w:val="AnswerLineL50"/>
      </w:pPr>
      <w:r>
        <w:t>Type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3D2604A5" w14:textId="77777777" w:rsidR="00F146A0" w:rsidRDefault="00E31A44" w:rsidP="00F146A0">
      <w:pPr>
        <w:pStyle w:val="BodyTextL50"/>
        <w:spacing w:before="0"/>
      </w:pPr>
      <w:r>
        <w:t>What is the last successful IPv6 address that was reached?</w:t>
      </w:r>
    </w:p>
    <w:p w14:paraId="7ED20FFF" w14:textId="5237ECD9" w:rsidR="00F146A0" w:rsidRDefault="00F146A0" w:rsidP="00F146A0">
      <w:pPr>
        <w:pStyle w:val="BodyTextL50"/>
        <w:spacing w:before="0"/>
      </w:pPr>
      <w:r>
        <w:t>There was no IP address shown.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2525502A" w14:textId="5831E174" w:rsidR="00F146A0" w:rsidRDefault="00F146A0" w:rsidP="00E34EBE">
      <w:pPr>
        <w:pStyle w:val="BodyTextL50"/>
        <w:spacing w:before="0"/>
      </w:pPr>
      <w:r>
        <w:t>PC4 was unable to connect the router</w:t>
      </w:r>
      <w:r w:rsidR="009279EE">
        <w:t xml:space="preserve"> because of the mistaken default gateway value.</w:t>
      </w:r>
    </w:p>
    <w:p w14:paraId="5B1F564F" w14:textId="77777777" w:rsidR="00A9063D" w:rsidRDefault="00A9063D" w:rsidP="00E34EBE">
      <w:pPr>
        <w:pStyle w:val="BodyTextL50"/>
        <w:spacing w:before="0"/>
      </w:pPr>
    </w:p>
    <w:p w14:paraId="7FD73E8A" w14:textId="77777777" w:rsidR="00E34EBE" w:rsidRDefault="00E34EBE" w:rsidP="00E34EBE">
      <w:pPr>
        <w:pStyle w:val="AnswerLineL50"/>
      </w:pPr>
      <w:r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384864" w14:textId="631C4103" w:rsidR="00F146A0" w:rsidRDefault="00F146A0" w:rsidP="00F146A0">
      <w:pPr>
        <w:pStyle w:val="BodyTextL50"/>
        <w:spacing w:before="0"/>
      </w:pPr>
      <w:r>
        <w:t>There was a mistake in the default gateway. The default gateway is FE80:</w:t>
      </w:r>
      <w:r w:rsidR="009279EE">
        <w:t>:3</w:t>
      </w:r>
      <w:r>
        <w:t xml:space="preserve"> but pc3 was assigned with FE80:</w:t>
      </w:r>
      <w:r w:rsidR="009279EE">
        <w:t>:</w:t>
      </w:r>
      <w:r>
        <w:t>2.</w:t>
      </w:r>
    </w:p>
    <w:p w14:paraId="04B24F13" w14:textId="77777777" w:rsidR="00E34EBE" w:rsidRDefault="00E34EBE" w:rsidP="00E34EBE">
      <w:pPr>
        <w:pStyle w:val="AnswerLineL50"/>
      </w:pPr>
      <w:r>
        <w:t>Type your answers here.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64E89353" w14:textId="1508DAAB" w:rsidR="009279EE" w:rsidRDefault="009279EE" w:rsidP="00E34EBE">
      <w:pPr>
        <w:pStyle w:val="BodyTextL50"/>
      </w:pPr>
      <w:r>
        <w:t xml:space="preserve">I changed the default gateway from FE80::2 to FE::80:3 </w:t>
      </w:r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AD54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88EEB" w14:textId="77777777" w:rsidR="00AD5412" w:rsidRDefault="00AD5412" w:rsidP="00710659">
      <w:pPr>
        <w:spacing w:after="0" w:line="240" w:lineRule="auto"/>
      </w:pPr>
      <w:r>
        <w:separator/>
      </w:r>
    </w:p>
    <w:p w14:paraId="544FB43F" w14:textId="77777777" w:rsidR="00AD5412" w:rsidRDefault="00AD5412"/>
  </w:endnote>
  <w:endnote w:type="continuationSeparator" w:id="0">
    <w:p w14:paraId="19F7AD40" w14:textId="77777777" w:rsidR="00AD5412" w:rsidRDefault="00AD5412" w:rsidP="00710659">
      <w:pPr>
        <w:spacing w:after="0" w:line="240" w:lineRule="auto"/>
      </w:pPr>
      <w:r>
        <w:continuationSeparator/>
      </w:r>
    </w:p>
    <w:p w14:paraId="4DBE32F0" w14:textId="77777777" w:rsidR="00AD5412" w:rsidRDefault="00AD54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DD035" w14:textId="70FA5D5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64C8A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4E1DA" w14:textId="607B204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64C8A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95089" w14:textId="77777777" w:rsidR="00AD5412" w:rsidRDefault="00AD5412" w:rsidP="00710659">
      <w:pPr>
        <w:spacing w:after="0" w:line="240" w:lineRule="auto"/>
      </w:pPr>
      <w:r>
        <w:separator/>
      </w:r>
    </w:p>
    <w:p w14:paraId="71735CA0" w14:textId="77777777" w:rsidR="00AD5412" w:rsidRDefault="00AD5412"/>
  </w:footnote>
  <w:footnote w:type="continuationSeparator" w:id="0">
    <w:p w14:paraId="56B91B1F" w14:textId="77777777" w:rsidR="00AD5412" w:rsidRDefault="00AD5412" w:rsidP="00710659">
      <w:pPr>
        <w:spacing w:after="0" w:line="240" w:lineRule="auto"/>
      </w:pPr>
      <w:r>
        <w:continuationSeparator/>
      </w:r>
    </w:p>
    <w:p w14:paraId="16525AB1" w14:textId="77777777" w:rsidR="00AD5412" w:rsidRDefault="00AD54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72006393">
    <w:abstractNumId w:val="5"/>
  </w:num>
  <w:num w:numId="2" w16cid:durableId="1354653696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78236417">
    <w:abstractNumId w:val="2"/>
  </w:num>
  <w:num w:numId="4" w16cid:durableId="2006082297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4567840">
    <w:abstractNumId w:val="3"/>
  </w:num>
  <w:num w:numId="6" w16cid:durableId="1751464929">
    <w:abstractNumId w:val="0"/>
  </w:num>
  <w:num w:numId="7" w16cid:durableId="1021006741">
    <w:abstractNumId w:val="1"/>
  </w:num>
  <w:num w:numId="8" w16cid:durableId="112449752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84021014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447044261">
    <w:abstractNumId w:val="6"/>
  </w:num>
  <w:num w:numId="11" w16cid:durableId="11492448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338363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1A5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B4380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37C3"/>
    <w:rsid w:val="00504ED4"/>
    <w:rsid w:val="00510639"/>
    <w:rsid w:val="00511791"/>
    <w:rsid w:val="00511C47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A78BB"/>
    <w:rsid w:val="007B0C9D"/>
    <w:rsid w:val="007B421F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77B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9EE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4E8A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63D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3292"/>
    <w:rsid w:val="00AC507D"/>
    <w:rsid w:val="00AC66E4"/>
    <w:rsid w:val="00AD04F2"/>
    <w:rsid w:val="00AD4578"/>
    <w:rsid w:val="00AD5412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08A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0E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4C8A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46A0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192E9E"/>
    <w:rsid w:val="002B0B8B"/>
    <w:rsid w:val="002B39D1"/>
    <w:rsid w:val="00413E54"/>
    <w:rsid w:val="00453253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137</TotalTime>
  <Pages>4</Pages>
  <Words>1032</Words>
  <Characters>5296</Characters>
  <Application>Microsoft Office Word</Application>
  <DocSecurity>0</DocSecurity>
  <Lines>216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Asif Ahmed</cp:lastModifiedBy>
  <cp:revision>8</cp:revision>
  <cp:lastPrinted>2019-12-03T20:38:00Z</cp:lastPrinted>
  <dcterms:created xsi:type="dcterms:W3CDTF">2019-11-27T20:46:00Z</dcterms:created>
  <dcterms:modified xsi:type="dcterms:W3CDTF">2024-03-29T13:30:00Z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ab119751871fd3374ec3c8d52cc609e92904ed51a5dc75ee962f23a7864fe5f6</vt:lpwstr>
  </property>
</Properties>
</file>